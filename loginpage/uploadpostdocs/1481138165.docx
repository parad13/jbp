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0F6028" w:rsidRDefault="00E075C1" w:rsidP="000F6028">
      <w:pPr>
        <w:pStyle w:val="Heading1"/>
        <w:ind w:firstLine="720"/>
        <w:jc w:val="both"/>
        <w:rPr>
          <w:color w:val="000000" w:themeColor="text1"/>
          <w:sz w:val="34"/>
        </w:rPr>
      </w:pPr>
      <w:r w:rsidRPr="000F6028">
        <w:rPr>
          <w:color w:val="000000" w:themeColor="text1"/>
          <w:sz w:val="30"/>
        </w:rPr>
        <w:t xml:space="preserve">  </w:t>
      </w:r>
      <w:r w:rsidRPr="000F6028">
        <w:rPr>
          <w:color w:val="000000" w:themeColor="text1"/>
          <w:sz w:val="30"/>
        </w:rPr>
        <w:tab/>
      </w:r>
      <w:r w:rsidRPr="000F6028">
        <w:rPr>
          <w:color w:val="000000" w:themeColor="text1"/>
          <w:sz w:val="34"/>
        </w:rPr>
        <w:t xml:space="preserve">                         </w:t>
      </w:r>
      <w:r w:rsidR="00103E1C" w:rsidRPr="000F6028">
        <w:rPr>
          <w:color w:val="000000" w:themeColor="text1"/>
          <w:sz w:val="34"/>
        </w:rPr>
        <w:t>Bharadwaj Nallavelli</w:t>
      </w:r>
    </w:p>
    <w:p w:rsidR="00E075C1" w:rsidRPr="000F6028" w:rsidRDefault="00E075C1" w:rsidP="000F6028">
      <w:pPr>
        <w:spacing w:after="0"/>
        <w:ind w:left="2160"/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 xml:space="preserve">    </w:t>
      </w:r>
      <w:r w:rsidR="00103E1C" w:rsidRPr="000F6028">
        <w:rPr>
          <w:b/>
          <w:color w:val="000000" w:themeColor="text1"/>
          <w:sz w:val="24"/>
        </w:rPr>
        <w:t xml:space="preserve">214 university avenue, </w:t>
      </w:r>
      <w:r w:rsidRPr="000F6028">
        <w:rPr>
          <w:b/>
          <w:color w:val="000000" w:themeColor="text1"/>
          <w:sz w:val="24"/>
        </w:rPr>
        <w:t>unit #2, Lowell, Massachusetts </w:t>
      </w:r>
    </w:p>
    <w:p w:rsidR="00E075C1" w:rsidRPr="000F6028" w:rsidRDefault="00103E1C" w:rsidP="000F6028">
      <w:pPr>
        <w:spacing w:after="0"/>
        <w:ind w:left="3600" w:firstLine="720"/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 xml:space="preserve"> 9782219896</w:t>
      </w:r>
      <w:r w:rsidR="00E075C1" w:rsidRPr="000F6028">
        <w:rPr>
          <w:b/>
          <w:color w:val="000000" w:themeColor="text1"/>
          <w:sz w:val="24"/>
        </w:rPr>
        <w:t> </w:t>
      </w:r>
    </w:p>
    <w:p w:rsidR="00141A4C" w:rsidRPr="000F6028" w:rsidRDefault="00141A4C" w:rsidP="000F6028">
      <w:pPr>
        <w:spacing w:after="0"/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> </w:t>
      </w:r>
      <w:r w:rsidR="00E075C1" w:rsidRPr="000F6028">
        <w:rPr>
          <w:b/>
          <w:color w:val="000000" w:themeColor="text1"/>
          <w:sz w:val="24"/>
        </w:rPr>
        <w:tab/>
      </w:r>
      <w:r w:rsidR="00E075C1" w:rsidRPr="000F6028">
        <w:rPr>
          <w:b/>
          <w:color w:val="000000" w:themeColor="text1"/>
          <w:sz w:val="24"/>
        </w:rPr>
        <w:tab/>
      </w:r>
      <w:r w:rsidR="00E075C1" w:rsidRPr="000F6028">
        <w:rPr>
          <w:b/>
          <w:color w:val="000000" w:themeColor="text1"/>
          <w:sz w:val="24"/>
        </w:rPr>
        <w:tab/>
      </w:r>
      <w:r w:rsidR="00E075C1" w:rsidRPr="000F6028">
        <w:rPr>
          <w:b/>
          <w:color w:val="000000" w:themeColor="text1"/>
          <w:sz w:val="24"/>
        </w:rPr>
        <w:tab/>
        <w:t xml:space="preserve">        </w:t>
      </w:r>
      <w:r w:rsidR="00103E1C" w:rsidRPr="000F6028">
        <w:rPr>
          <w:b/>
          <w:color w:val="000000" w:themeColor="text1"/>
          <w:sz w:val="24"/>
        </w:rPr>
        <w:t>nallavellibharadwaj@outlook.com</w:t>
      </w:r>
    </w:p>
    <w:p w:rsidR="006270A9" w:rsidRPr="000F6028" w:rsidRDefault="00A61E48" w:rsidP="000F6028">
      <w:pPr>
        <w:pStyle w:val="Heading1"/>
        <w:jc w:val="both"/>
        <w:rPr>
          <w:color w:val="000000" w:themeColor="text1"/>
          <w:sz w:val="30"/>
        </w:rPr>
      </w:pPr>
      <w:sdt>
        <w:sdtPr>
          <w:rPr>
            <w:color w:val="000000" w:themeColor="text1"/>
            <w:sz w:val="30"/>
          </w:rPr>
          <w:alias w:val="Objective:"/>
          <w:tag w:val="Objective:"/>
          <w:id w:val="-731932020"/>
          <w:placeholder>
            <w:docPart w:val="5B840B0D0F0C415DB672E4D8092D68B3"/>
          </w:placeholder>
          <w:temporary/>
          <w:showingPlcHdr/>
          <w15:appearance w15:val="hidden"/>
        </w:sdtPr>
        <w:sdtEndPr/>
        <w:sdtContent>
          <w:r w:rsidR="009D5933" w:rsidRPr="000F6028">
            <w:rPr>
              <w:color w:val="000000" w:themeColor="text1"/>
              <w:sz w:val="30"/>
            </w:rPr>
            <w:t>Objective</w:t>
          </w:r>
        </w:sdtContent>
      </w:sdt>
    </w:p>
    <w:p w:rsidR="000F6028" w:rsidRPr="000F6028" w:rsidRDefault="000F6028" w:rsidP="000F6028">
      <w:pPr>
        <w:spacing w:after="0"/>
        <w:jc w:val="both"/>
        <w:rPr>
          <w:rFonts w:ascii="Calibri" w:eastAsia="Calibri" w:hAnsi="Calibri" w:cs="Calibri"/>
          <w:b/>
          <w:color w:val="000000" w:themeColor="text1"/>
          <w:sz w:val="24"/>
        </w:rPr>
      </w:pPr>
    </w:p>
    <w:p w:rsidR="000F6028" w:rsidRPr="000F6028" w:rsidRDefault="000F6028" w:rsidP="000F6028">
      <w:pPr>
        <w:pStyle w:val="Heading1"/>
        <w:jc w:val="both"/>
        <w:rPr>
          <w:rStyle w:val="Heading3Char"/>
          <w:color w:val="000000" w:themeColor="text1"/>
          <w:sz w:val="26"/>
        </w:rPr>
      </w:pPr>
      <w:r w:rsidRPr="000F6028">
        <w:rPr>
          <w:rFonts w:ascii="Calibri" w:eastAsia="Calibri" w:hAnsi="Calibri" w:cs="Calibri"/>
          <w:color w:val="000000" w:themeColor="text1"/>
          <w:sz w:val="26"/>
          <w:szCs w:val="24"/>
        </w:rPr>
        <w:t>Self-motivated and dedicated Comp</w:t>
      </w:r>
      <w:r w:rsidRPr="000F6028">
        <w:rPr>
          <w:rStyle w:val="Heading3Char"/>
          <w:color w:val="000000" w:themeColor="text1"/>
          <w:sz w:val="26"/>
        </w:rPr>
        <w:t>uter Science Student looking for an Internship and full time</w:t>
      </w:r>
    </w:p>
    <w:p w:rsidR="000F6028" w:rsidRPr="000F6028" w:rsidRDefault="000F6028" w:rsidP="000F6028">
      <w:pPr>
        <w:pStyle w:val="Heading1"/>
        <w:jc w:val="both"/>
        <w:rPr>
          <w:color w:val="000000" w:themeColor="text1"/>
          <w:sz w:val="30"/>
        </w:rPr>
      </w:pPr>
    </w:p>
    <w:p w:rsidR="000F6028" w:rsidRPr="000F6028" w:rsidRDefault="000F6028" w:rsidP="000F6028">
      <w:pPr>
        <w:pStyle w:val="Heading1"/>
        <w:jc w:val="both"/>
        <w:rPr>
          <w:color w:val="000000" w:themeColor="text1"/>
          <w:sz w:val="30"/>
        </w:rPr>
      </w:pPr>
    </w:p>
    <w:sdt>
      <w:sdtPr>
        <w:rPr>
          <w:color w:val="000000" w:themeColor="text1"/>
          <w:sz w:val="30"/>
        </w:rPr>
        <w:alias w:val="Education:"/>
        <w:tag w:val="Education:"/>
        <w:id w:val="807127995"/>
        <w:placeholder>
          <w:docPart w:val="4538E0BECD1F496BA563CCF88A458D39"/>
        </w:placeholder>
        <w:temporary/>
        <w:showingPlcHdr/>
        <w15:appearance w15:val="hidden"/>
      </w:sdtPr>
      <w:sdtEndPr/>
      <w:sdtContent>
        <w:p w:rsidR="006270A9" w:rsidRPr="000F6028" w:rsidRDefault="009D5933" w:rsidP="000F6028">
          <w:pPr>
            <w:pStyle w:val="Heading1"/>
            <w:jc w:val="both"/>
            <w:rPr>
              <w:color w:val="000000" w:themeColor="text1"/>
              <w:sz w:val="30"/>
            </w:rPr>
          </w:pPr>
          <w:r w:rsidRPr="000F6028">
            <w:rPr>
              <w:color w:val="000000" w:themeColor="text1"/>
              <w:sz w:val="30"/>
            </w:rPr>
            <w:t>Education</w:t>
          </w:r>
        </w:p>
      </w:sdtContent>
    </w:sdt>
    <w:p w:rsidR="006270A9" w:rsidRPr="000F6028" w:rsidRDefault="00CE60A6" w:rsidP="000F6028">
      <w:pPr>
        <w:pStyle w:val="Heading2"/>
        <w:jc w:val="both"/>
        <w:rPr>
          <w:color w:val="000000" w:themeColor="text1"/>
          <w:sz w:val="26"/>
        </w:rPr>
      </w:pPr>
      <w:r w:rsidRPr="000F6028">
        <w:rPr>
          <w:color w:val="000000" w:themeColor="text1"/>
          <w:sz w:val="26"/>
        </w:rPr>
        <w:t>university of massachusetts, lowell, ma</w:t>
      </w:r>
      <w:r w:rsidR="009D5933" w:rsidRPr="000F6028">
        <w:rPr>
          <w:color w:val="000000" w:themeColor="text1"/>
          <w:sz w:val="26"/>
        </w:rPr>
        <w:t> | </w:t>
      </w:r>
      <w:r w:rsidRPr="000F6028">
        <w:rPr>
          <w:color w:val="000000" w:themeColor="text1"/>
          <w:sz w:val="26"/>
        </w:rPr>
        <w:t>expected graduation</w:t>
      </w:r>
      <w:r w:rsidR="009D5933" w:rsidRPr="000F6028">
        <w:rPr>
          <w:color w:val="000000" w:themeColor="text1"/>
          <w:sz w:val="26"/>
        </w:rPr>
        <w:t> </w:t>
      </w:r>
      <w:r w:rsidRPr="000F6028">
        <w:rPr>
          <w:color w:val="000000" w:themeColor="text1"/>
          <w:sz w:val="26"/>
        </w:rPr>
        <w:t>may 2017</w:t>
      </w:r>
    </w:p>
    <w:p w:rsidR="006270A9" w:rsidRPr="000F6028" w:rsidRDefault="009D5933" w:rsidP="000F6028">
      <w:pPr>
        <w:pStyle w:val="ListBullet"/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 xml:space="preserve">Major: </w:t>
      </w:r>
      <w:r w:rsidR="00CE60A6" w:rsidRPr="000F6028">
        <w:rPr>
          <w:b/>
          <w:color w:val="000000" w:themeColor="text1"/>
          <w:sz w:val="24"/>
        </w:rPr>
        <w:t>Bachelor of science in computer science.</w:t>
      </w:r>
    </w:p>
    <w:p w:rsidR="006270A9" w:rsidRPr="000F6028" w:rsidRDefault="009D5933" w:rsidP="000F6028">
      <w:pPr>
        <w:pStyle w:val="ListBullet"/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 xml:space="preserve">Related coursework: </w:t>
      </w:r>
      <w:r w:rsidR="00CE60A6" w:rsidRPr="000F6028">
        <w:rPr>
          <w:b/>
          <w:color w:val="000000" w:themeColor="text1"/>
          <w:sz w:val="24"/>
        </w:rPr>
        <w:t>Project on web developing, Software engineering</w:t>
      </w:r>
      <w:r w:rsidR="0016382E" w:rsidRPr="000F6028">
        <w:rPr>
          <w:b/>
          <w:color w:val="000000" w:themeColor="text1"/>
          <w:sz w:val="24"/>
        </w:rPr>
        <w:t xml:space="preserve">, Computer architecture, Engineering Ethics, </w:t>
      </w:r>
      <w:r w:rsidR="00DD1380" w:rsidRPr="000F6028">
        <w:rPr>
          <w:b/>
          <w:color w:val="000000" w:themeColor="text1"/>
          <w:sz w:val="24"/>
        </w:rPr>
        <w:t>Graphical user interface, Simple fast media library in C++, Social Entrepreneurship.</w:t>
      </w:r>
    </w:p>
    <w:p w:rsidR="000F6028" w:rsidRPr="000F6028" w:rsidRDefault="000F6028" w:rsidP="000F6028">
      <w:pPr>
        <w:pStyle w:val="Heading1"/>
        <w:jc w:val="both"/>
        <w:rPr>
          <w:color w:val="000000" w:themeColor="text1"/>
          <w:sz w:val="30"/>
        </w:rPr>
      </w:pPr>
      <w:r w:rsidRPr="000F6028">
        <w:rPr>
          <w:color w:val="000000" w:themeColor="text1"/>
          <w:sz w:val="30"/>
        </w:rPr>
        <w:t>Summary</w:t>
      </w:r>
    </w:p>
    <w:p w:rsidR="000F6028" w:rsidRPr="000F6028" w:rsidRDefault="000F6028" w:rsidP="000F6028">
      <w:pPr>
        <w:pStyle w:val="ListParagraph"/>
        <w:numPr>
          <w:ilvl w:val="0"/>
          <w:numId w:val="28"/>
        </w:numPr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 xml:space="preserve">Doing the dynamic web pages using the PHP and JavaScript and making static webpage on Html, Css. </w:t>
      </w:r>
    </w:p>
    <w:p w:rsidR="000F6028" w:rsidRPr="000F6028" w:rsidRDefault="000F6028" w:rsidP="000F6028">
      <w:pPr>
        <w:pStyle w:val="ListParagraph"/>
        <w:numPr>
          <w:ilvl w:val="0"/>
          <w:numId w:val="28"/>
        </w:numPr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>Game Development using Simple Fast Media Library in C++.</w:t>
      </w:r>
    </w:p>
    <w:p w:rsidR="000F6028" w:rsidRDefault="000F6028" w:rsidP="000F6028">
      <w:pPr>
        <w:pStyle w:val="ListParagraph"/>
        <w:numPr>
          <w:ilvl w:val="0"/>
          <w:numId w:val="28"/>
        </w:numPr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>Learning the Computer architecture course.</w:t>
      </w:r>
    </w:p>
    <w:p w:rsidR="0085786A" w:rsidRPr="000F6028" w:rsidRDefault="0085786A" w:rsidP="000F6028">
      <w:pPr>
        <w:pStyle w:val="ListParagraph"/>
        <w:numPr>
          <w:ilvl w:val="0"/>
          <w:numId w:val="28"/>
        </w:num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Having GPA of 3.6.</w:t>
      </w:r>
      <w:bookmarkStart w:id="0" w:name="_GoBack"/>
      <w:bookmarkEnd w:id="0"/>
    </w:p>
    <w:p w:rsidR="006270A9" w:rsidRPr="000F6028" w:rsidRDefault="00BF4A70" w:rsidP="000F6028">
      <w:pPr>
        <w:pStyle w:val="Heading2"/>
        <w:jc w:val="both"/>
        <w:rPr>
          <w:color w:val="000000" w:themeColor="text1"/>
          <w:sz w:val="26"/>
        </w:rPr>
      </w:pPr>
      <w:r w:rsidRPr="000F6028">
        <w:rPr>
          <w:color w:val="000000" w:themeColor="text1"/>
          <w:sz w:val="26"/>
        </w:rPr>
        <w:t>Sri chaitanya junior kalasala</w:t>
      </w:r>
      <w:r w:rsidR="009D5933" w:rsidRPr="000F6028">
        <w:rPr>
          <w:color w:val="000000" w:themeColor="text1"/>
          <w:sz w:val="26"/>
        </w:rPr>
        <w:t> | </w:t>
      </w:r>
      <w:r w:rsidRPr="000F6028">
        <w:rPr>
          <w:color w:val="000000" w:themeColor="text1"/>
          <w:sz w:val="26"/>
        </w:rPr>
        <w:t>2013 </w:t>
      </w:r>
    </w:p>
    <w:p w:rsidR="006270A9" w:rsidRPr="000F6028" w:rsidRDefault="009D5933" w:rsidP="000F6028">
      <w:pPr>
        <w:pStyle w:val="ListBullet"/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 xml:space="preserve">Major: </w:t>
      </w:r>
      <w:r w:rsidR="00BF4A70" w:rsidRPr="000F6028">
        <w:rPr>
          <w:rFonts w:ascii="Calibri" w:eastAsia="Calibri" w:hAnsi="Calibri" w:cs="Calibri"/>
          <w:b/>
          <w:color w:val="000000" w:themeColor="text1"/>
          <w:sz w:val="24"/>
        </w:rPr>
        <w:t>Secondary School diploma in Mathematics, Physics and Chemistry</w:t>
      </w:r>
    </w:p>
    <w:p w:rsidR="00BF4A70" w:rsidRPr="000F6028" w:rsidRDefault="00BF4A70" w:rsidP="000F6028">
      <w:pPr>
        <w:pStyle w:val="Heading1"/>
        <w:jc w:val="both"/>
        <w:rPr>
          <w:color w:val="000000" w:themeColor="text1"/>
          <w:sz w:val="30"/>
        </w:rPr>
      </w:pPr>
      <w:r w:rsidRPr="000F6028">
        <w:rPr>
          <w:color w:val="000000" w:themeColor="text1"/>
          <w:sz w:val="30"/>
        </w:rPr>
        <w:t>Certifications &amp; Languages</w:t>
      </w:r>
    </w:p>
    <w:p w:rsidR="00BF4A70" w:rsidRPr="000F6028" w:rsidRDefault="00BF4A70" w:rsidP="000F6028">
      <w:pPr>
        <w:pStyle w:val="ListBullet"/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>Alison course certifi</w:t>
      </w:r>
      <w:r w:rsidR="003D7252" w:rsidRPr="000F6028">
        <w:rPr>
          <w:b/>
          <w:color w:val="000000" w:themeColor="text1"/>
          <w:sz w:val="24"/>
        </w:rPr>
        <w:t xml:space="preserve">cation on C programing language, Oracle 10g: with PL/SQL. </w:t>
      </w:r>
    </w:p>
    <w:p w:rsidR="003D7252" w:rsidRPr="000F6028" w:rsidRDefault="003D7252" w:rsidP="000F6028">
      <w:pPr>
        <w:pStyle w:val="ListBullet"/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 xml:space="preserve">Programming languages known is C, C++, JAVA, SQL, MYSQL. </w:t>
      </w:r>
    </w:p>
    <w:p w:rsidR="003D7252" w:rsidRPr="000F6028" w:rsidRDefault="003D7252" w:rsidP="000F6028">
      <w:pPr>
        <w:pStyle w:val="Heading5"/>
        <w:jc w:val="both"/>
        <w:rPr>
          <w:b/>
          <w:color w:val="000000" w:themeColor="text1"/>
          <w:sz w:val="30"/>
          <w:szCs w:val="28"/>
        </w:rPr>
      </w:pPr>
      <w:r w:rsidRPr="000F6028">
        <w:rPr>
          <w:b/>
          <w:color w:val="000000" w:themeColor="text1"/>
          <w:sz w:val="30"/>
          <w:szCs w:val="28"/>
        </w:rPr>
        <w:t>Fields of Interest:</w:t>
      </w:r>
    </w:p>
    <w:p w:rsidR="003D7252" w:rsidRPr="000F6028" w:rsidRDefault="003D7252" w:rsidP="000F6028">
      <w:pPr>
        <w:jc w:val="both"/>
        <w:rPr>
          <w:b/>
          <w:color w:val="000000" w:themeColor="text1"/>
          <w:sz w:val="24"/>
        </w:rPr>
      </w:pPr>
      <w:r w:rsidRPr="000F6028">
        <w:rPr>
          <w:b/>
          <w:color w:val="000000" w:themeColor="text1"/>
          <w:sz w:val="24"/>
        </w:rPr>
        <w:t>Science, arts, painting, programming, crafts, reading books, Administration and Management.</w:t>
      </w:r>
    </w:p>
    <w:sectPr w:rsidR="003D7252" w:rsidRPr="000F6028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48" w:rsidRDefault="00A61E48">
      <w:pPr>
        <w:spacing w:after="0"/>
      </w:pPr>
      <w:r>
        <w:separator/>
      </w:r>
    </w:p>
  </w:endnote>
  <w:endnote w:type="continuationSeparator" w:id="0">
    <w:p w:rsidR="00A61E48" w:rsidRDefault="00A61E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F4A7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48" w:rsidRDefault="00A61E48">
      <w:pPr>
        <w:spacing w:after="0"/>
      </w:pPr>
      <w:r>
        <w:separator/>
      </w:r>
    </w:p>
  </w:footnote>
  <w:footnote w:type="continuationSeparator" w:id="0">
    <w:p w:rsidR="00A61E48" w:rsidRDefault="00A61E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B608BF"/>
    <w:multiLevelType w:val="hybridMultilevel"/>
    <w:tmpl w:val="7A7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8735C"/>
    <w:multiLevelType w:val="hybridMultilevel"/>
    <w:tmpl w:val="BB52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D16FAD"/>
    <w:multiLevelType w:val="hybridMultilevel"/>
    <w:tmpl w:val="27FC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B117A"/>
    <w:multiLevelType w:val="hybridMultilevel"/>
    <w:tmpl w:val="48D2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E3A9D"/>
    <w:multiLevelType w:val="hybridMultilevel"/>
    <w:tmpl w:val="970C5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1"/>
  </w:num>
  <w:num w:numId="16">
    <w:abstractNumId w:val="12"/>
  </w:num>
  <w:num w:numId="17">
    <w:abstractNumId w:val="17"/>
  </w:num>
  <w:num w:numId="18">
    <w:abstractNumId w:val="10"/>
  </w:num>
  <w:num w:numId="19">
    <w:abstractNumId w:val="24"/>
  </w:num>
  <w:num w:numId="20">
    <w:abstractNumId w:val="22"/>
  </w:num>
  <w:num w:numId="21">
    <w:abstractNumId w:val="11"/>
  </w:num>
  <w:num w:numId="22">
    <w:abstractNumId w:val="16"/>
  </w:num>
  <w:num w:numId="23">
    <w:abstractNumId w:val="23"/>
  </w:num>
  <w:num w:numId="24">
    <w:abstractNumId w:val="19"/>
  </w:num>
  <w:num w:numId="25">
    <w:abstractNumId w:val="13"/>
  </w:num>
  <w:num w:numId="26">
    <w:abstractNumId w:val="20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1C"/>
    <w:rsid w:val="000A4F59"/>
    <w:rsid w:val="000F6028"/>
    <w:rsid w:val="00103E1C"/>
    <w:rsid w:val="00141A4C"/>
    <w:rsid w:val="0016382E"/>
    <w:rsid w:val="001B29CF"/>
    <w:rsid w:val="0028220F"/>
    <w:rsid w:val="002F1231"/>
    <w:rsid w:val="00356C14"/>
    <w:rsid w:val="003D7252"/>
    <w:rsid w:val="00617B26"/>
    <w:rsid w:val="006270A9"/>
    <w:rsid w:val="00675956"/>
    <w:rsid w:val="00681034"/>
    <w:rsid w:val="00816216"/>
    <w:rsid w:val="0085786A"/>
    <w:rsid w:val="0087734B"/>
    <w:rsid w:val="009D5933"/>
    <w:rsid w:val="00A61E48"/>
    <w:rsid w:val="00BD768D"/>
    <w:rsid w:val="00BF4A70"/>
    <w:rsid w:val="00C61F8E"/>
    <w:rsid w:val="00CC4B48"/>
    <w:rsid w:val="00CE60A6"/>
    <w:rsid w:val="00DD1380"/>
    <w:rsid w:val="00E075C1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C095B"/>
  <w15:chartTrackingRefBased/>
  <w15:docId w15:val="{F792AFB2-BED4-481D-8712-54774500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2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2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3D7252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7252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7252"/>
    <w:rPr>
      <w:rFonts w:asciiTheme="majorHAnsi" w:eastAsiaTheme="majorEastAsia" w:hAnsiTheme="majorHAnsi" w:cstheme="majorBidi"/>
      <w:color w:val="2A7B88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F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dwaj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840B0D0F0C415DB672E4D8092D6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8272-5085-4A9A-92DB-87AF13F3056C}"/>
      </w:docPartPr>
      <w:docPartBody>
        <w:p w:rsidR="006B3813" w:rsidRDefault="00081AA9">
          <w:pPr>
            <w:pStyle w:val="5B840B0D0F0C415DB672E4D8092D68B3"/>
          </w:pPr>
          <w:r>
            <w:t>Objective</w:t>
          </w:r>
        </w:p>
      </w:docPartBody>
    </w:docPart>
    <w:docPart>
      <w:docPartPr>
        <w:name w:val="4538E0BECD1F496BA563CCF88A458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A7886-3FF7-4747-885C-5EDA47583120}"/>
      </w:docPartPr>
      <w:docPartBody>
        <w:p w:rsidR="006B3813" w:rsidRDefault="00081AA9">
          <w:pPr>
            <w:pStyle w:val="4538E0BECD1F496BA563CCF88A458D3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A9"/>
    <w:rsid w:val="00081AA9"/>
    <w:rsid w:val="00174AFC"/>
    <w:rsid w:val="006B3813"/>
    <w:rsid w:val="00F1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143BC9E144CEE9CE071D5B8E746D1">
    <w:name w:val="FA2143BC9E144CEE9CE071D5B8E746D1"/>
  </w:style>
  <w:style w:type="paragraph" w:customStyle="1" w:styleId="D7B0293A9B154C4E83E9810932942EFD">
    <w:name w:val="D7B0293A9B154C4E83E9810932942EFD"/>
  </w:style>
  <w:style w:type="paragraph" w:customStyle="1" w:styleId="5B707CF80197469DB5E4F738FD981F68">
    <w:name w:val="5B707CF80197469DB5E4F738FD981F68"/>
  </w:style>
  <w:style w:type="paragraph" w:customStyle="1" w:styleId="5DDEF3B001E043ADBC8AA0C6CBC936CE">
    <w:name w:val="5DDEF3B001E043ADBC8AA0C6CBC936CE"/>
  </w:style>
  <w:style w:type="paragraph" w:customStyle="1" w:styleId="5B840B0D0F0C415DB672E4D8092D68B3">
    <w:name w:val="5B840B0D0F0C415DB672E4D8092D68B3"/>
  </w:style>
  <w:style w:type="paragraph" w:customStyle="1" w:styleId="938AFB9B30A6415794F9DC52DEB676BE">
    <w:name w:val="938AFB9B30A6415794F9DC52DEB676BE"/>
  </w:style>
  <w:style w:type="paragraph" w:customStyle="1" w:styleId="4538E0BECD1F496BA563CCF88A458D39">
    <w:name w:val="4538E0BECD1F496BA563CCF88A458D39"/>
  </w:style>
  <w:style w:type="paragraph" w:customStyle="1" w:styleId="3CCE459494354646922C125C30648047">
    <w:name w:val="3CCE459494354646922C125C30648047"/>
  </w:style>
  <w:style w:type="paragraph" w:customStyle="1" w:styleId="BE3198C1930C484F8BAB70B38B027710">
    <w:name w:val="BE3198C1930C484F8BAB70B38B027710"/>
  </w:style>
  <w:style w:type="paragraph" w:customStyle="1" w:styleId="218C72DE5D9A4FE78999617EE79CB827">
    <w:name w:val="218C72DE5D9A4FE78999617EE79CB827"/>
  </w:style>
  <w:style w:type="paragraph" w:customStyle="1" w:styleId="D8E115964A0C4B34B30F43AB1DB2E4A8">
    <w:name w:val="D8E115964A0C4B34B30F43AB1DB2E4A8"/>
  </w:style>
  <w:style w:type="paragraph" w:customStyle="1" w:styleId="CC46053C001E423BBEE3916DC8F4FD74">
    <w:name w:val="CC46053C001E423BBEE3916DC8F4FD74"/>
  </w:style>
  <w:style w:type="paragraph" w:customStyle="1" w:styleId="E27D6B2CD5304543860353F6F6675886">
    <w:name w:val="E27D6B2CD5304543860353F6F6675886"/>
  </w:style>
  <w:style w:type="paragraph" w:customStyle="1" w:styleId="4854819498C84C49AF9B7F86E36F99F9">
    <w:name w:val="4854819498C84C49AF9B7F86E36F99F9"/>
  </w:style>
  <w:style w:type="paragraph" w:customStyle="1" w:styleId="9B5F3BCD7E09455985889446A23BB248">
    <w:name w:val="9B5F3BCD7E09455985889446A23BB248"/>
  </w:style>
  <w:style w:type="paragraph" w:customStyle="1" w:styleId="94784E0C048A40C88C3D42BD6160FB89">
    <w:name w:val="94784E0C048A40C88C3D42BD6160FB89"/>
  </w:style>
  <w:style w:type="paragraph" w:customStyle="1" w:styleId="91A735DD368F4738AB7ED891AFF96469">
    <w:name w:val="91A735DD368F4738AB7ED891AFF96469"/>
  </w:style>
  <w:style w:type="paragraph" w:customStyle="1" w:styleId="3AEBF37B747F4C158BA36493BAAA04AE">
    <w:name w:val="3AEBF37B747F4C158BA36493BAAA04AE"/>
  </w:style>
  <w:style w:type="paragraph" w:customStyle="1" w:styleId="741A081E88AF46D7A5523C430D2A70C2">
    <w:name w:val="741A081E88AF46D7A5523C430D2A70C2"/>
  </w:style>
  <w:style w:type="paragraph" w:customStyle="1" w:styleId="AC36BC2B1E654E73AC65B9860E9AF220">
    <w:name w:val="AC36BC2B1E654E73AC65B9860E9AF220"/>
  </w:style>
  <w:style w:type="paragraph" w:customStyle="1" w:styleId="02483BFA30374A1D96662B12AF14D64A">
    <w:name w:val="02483BFA30374A1D96662B12AF14D64A"/>
  </w:style>
  <w:style w:type="paragraph" w:customStyle="1" w:styleId="5EA946EE73AD4110A44A0DD34D325BFB">
    <w:name w:val="5EA946EE73AD4110A44A0DD34D325BFB"/>
  </w:style>
  <w:style w:type="paragraph" w:customStyle="1" w:styleId="873EA30C82184A3CBDAFCF9E925C34DC">
    <w:name w:val="873EA30C82184A3CBDAFCF9E925C34DC"/>
  </w:style>
  <w:style w:type="paragraph" w:customStyle="1" w:styleId="1B99F46722094516BAD85A79D6895735">
    <w:name w:val="1B99F46722094516BAD85A79D6895735"/>
  </w:style>
  <w:style w:type="paragraph" w:customStyle="1" w:styleId="FCBE861ABBBD4E66ABB0F41D4163CCBB">
    <w:name w:val="FCBE861ABBBD4E66ABB0F41D4163CCBB"/>
  </w:style>
  <w:style w:type="paragraph" w:customStyle="1" w:styleId="764EF2A1786D48FCBECBDF69AB178E78">
    <w:name w:val="764EF2A1786D48FCBECBDF69AB178E78"/>
  </w:style>
  <w:style w:type="paragraph" w:customStyle="1" w:styleId="CE393B2D661941FD90F87D14A58BC418">
    <w:name w:val="CE393B2D661941FD90F87D14A58BC418"/>
  </w:style>
  <w:style w:type="paragraph" w:customStyle="1" w:styleId="0F6FF858EAA44CCBA77E1226A4C2075D">
    <w:name w:val="0F6FF858EAA44CCBA77E1226A4C2075D"/>
  </w:style>
  <w:style w:type="paragraph" w:customStyle="1" w:styleId="2AB09F3BEE0D4FD6A438776D8BD02A8D">
    <w:name w:val="2AB09F3BEE0D4FD6A438776D8BD02A8D"/>
  </w:style>
  <w:style w:type="paragraph" w:customStyle="1" w:styleId="F169DB2C8B684AA08B8F067372C0785C">
    <w:name w:val="F169DB2C8B684AA08B8F067372C0785C"/>
  </w:style>
  <w:style w:type="paragraph" w:customStyle="1" w:styleId="1A22005B10244C2A9BD363CAC2FA6AA8">
    <w:name w:val="1A22005B10244C2A9BD363CAC2FA6AA8"/>
  </w:style>
  <w:style w:type="paragraph" w:customStyle="1" w:styleId="485BAE3944C14C23A2B25AD39DCEECBE">
    <w:name w:val="485BAE3944C14C23A2B25AD39DCEECBE"/>
  </w:style>
  <w:style w:type="paragraph" w:customStyle="1" w:styleId="7101F7F12FF14140A69A180A1779E9F9">
    <w:name w:val="7101F7F12FF14140A69A180A1779E9F9"/>
  </w:style>
  <w:style w:type="paragraph" w:customStyle="1" w:styleId="6A06B9CBD6F7416F9A32461FCFBF8356">
    <w:name w:val="6A06B9CBD6F7416F9A32461FCFBF8356"/>
    <w:rsid w:val="006B3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8255F-0ABF-4FD2-83AE-EC913217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bharadwaj</dc:creator>
  <cp:keywords/>
  <cp:lastModifiedBy>Nallavelli, Bharadwaj</cp:lastModifiedBy>
  <cp:revision>5</cp:revision>
  <dcterms:created xsi:type="dcterms:W3CDTF">2016-10-25T18:10:00Z</dcterms:created>
  <dcterms:modified xsi:type="dcterms:W3CDTF">2016-10-26T17:19:00Z</dcterms:modified>
  <cp:version/>
</cp:coreProperties>
</file>